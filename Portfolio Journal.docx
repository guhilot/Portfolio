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55D3B" w14:textId="3C57B660" w:rsidR="00524388" w:rsidRDefault="00ED2D76">
      <w:pPr>
        <w:pStyle w:val="Title"/>
      </w:pPr>
      <w:r>
        <w:t>Portfolio Journal</w:t>
      </w:r>
    </w:p>
    <w:p w14:paraId="0BFC5459" w14:textId="31B7F3F7" w:rsidR="00556833" w:rsidRDefault="00556833">
      <w:pPr>
        <w:pStyle w:val="Title"/>
      </w:pPr>
      <w:r>
        <w:t>Vikram Guhilot</w:t>
      </w:r>
      <w:bookmarkStart w:id="0" w:name="_GoBack"/>
      <w:bookmarkEnd w:id="0"/>
    </w:p>
    <w:p w14:paraId="1C56751B" w14:textId="77777777" w:rsidR="00524388" w:rsidRDefault="00ED2D76">
      <w:pPr>
        <w:pStyle w:val="Heading1"/>
      </w:pPr>
      <w:r>
        <w:t>Journey while building my portfolio</w:t>
      </w:r>
    </w:p>
    <w:p w14:paraId="3BD74A07" w14:textId="77777777" w:rsidR="00524388" w:rsidRDefault="00ED2D76" w:rsidP="00ED2D76">
      <w:r>
        <w:t>I had never built a website or worked with html/CSS/Bootstrap in my CS journey, and I was really excited to learn and build amazing things that I could share on the internet</w:t>
      </w:r>
    </w:p>
    <w:p w14:paraId="4D3FB161" w14:textId="77777777" w:rsidR="00524388" w:rsidRDefault="000A66FD">
      <w:pPr>
        <w:jc w:val="center"/>
      </w:pPr>
      <w:r>
        <w:rPr>
          <w:noProof/>
          <w:lang w:eastAsia="en-US"/>
        </w:rPr>
        <w:drawing>
          <wp:inline distT="0" distB="0" distL="0" distR="0" wp14:anchorId="78BC59D9" wp14:editId="6CCFD7DC">
            <wp:extent cx="5486400" cy="3657600"/>
            <wp:effectExtent l="0" t="0" r="0" b="0"/>
            <wp:docPr id="2" name="Picture 2" title="Photo of boulders on beach in bright sunsh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8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4B0FB" w14:textId="77777777" w:rsidR="00524388" w:rsidRDefault="00ED2D76">
      <w:proofErr w:type="spellStart"/>
      <w:r>
        <w:t>Github</w:t>
      </w:r>
      <w:proofErr w:type="spellEnd"/>
      <w:r>
        <w:t xml:space="preserve"> repository: </w:t>
      </w:r>
      <w:hyperlink r:id="rId8" w:history="1">
        <w:r w:rsidRPr="00AD433D">
          <w:rPr>
            <w:rStyle w:val="Hyperlink"/>
          </w:rPr>
          <w:t>https://github.com/guhilot/Portfolio</w:t>
        </w:r>
      </w:hyperlink>
    </w:p>
    <w:p w14:paraId="40863F63" w14:textId="77777777" w:rsidR="00ED2D76" w:rsidRDefault="00ED2D76" w:rsidP="00ED2D76">
      <w:pPr>
        <w:rPr>
          <w:rFonts w:ascii="Times New Roman" w:eastAsia="Times New Roman" w:hAnsi="Times New Roman" w:cs="Times New Roman"/>
          <w:color w:val="auto"/>
          <w:lang w:eastAsia="en-US"/>
        </w:rPr>
      </w:pPr>
      <w:r>
        <w:t xml:space="preserve">Portfolio: </w:t>
      </w:r>
      <w:hyperlink r:id="rId9" w:history="1">
        <w:r w:rsidRPr="00ED2D76">
          <w:rPr>
            <w:rFonts w:ascii="Helvetica" w:eastAsia="Times New Roman" w:hAnsi="Helvetica" w:cs="Times New Roman"/>
            <w:color w:val="0366D6"/>
            <w:sz w:val="21"/>
            <w:szCs w:val="21"/>
            <w:u w:val="single"/>
            <w:shd w:val="clear" w:color="auto" w:fill="DCFFE4"/>
            <w:lang w:eastAsia="en-US"/>
          </w:rPr>
          <w:t>https://guhilot.github.io/Portfolio/</w:t>
        </w:r>
      </w:hyperlink>
    </w:p>
    <w:p w14:paraId="793A8743" w14:textId="77777777" w:rsidR="00ED2D76" w:rsidRDefault="00ED2D76" w:rsidP="00ED2D76">
      <w:pPr>
        <w:rPr>
          <w:rFonts w:ascii="Times New Roman" w:eastAsia="Times New Roman" w:hAnsi="Times New Roman" w:cs="Times New Roman"/>
          <w:color w:val="auto"/>
          <w:lang w:eastAsia="en-US"/>
        </w:rPr>
      </w:pPr>
      <w:r>
        <w:rPr>
          <w:rFonts w:ascii="Times New Roman" w:eastAsia="Times New Roman" w:hAnsi="Times New Roman" w:cs="Times New Roman"/>
          <w:color w:val="auto"/>
          <w:lang w:eastAsia="en-US"/>
        </w:rPr>
        <w:t xml:space="preserve">The portfolio was the best idea to start </w:t>
      </w:r>
      <w:r w:rsidR="00904C80">
        <w:rPr>
          <w:rFonts w:ascii="Times New Roman" w:eastAsia="Times New Roman" w:hAnsi="Times New Roman" w:cs="Times New Roman"/>
          <w:color w:val="auto"/>
          <w:lang w:eastAsia="en-US"/>
        </w:rPr>
        <w:t>off building</w:t>
      </w:r>
      <w:r>
        <w:rPr>
          <w:rFonts w:ascii="Times New Roman" w:eastAsia="Times New Roman" w:hAnsi="Times New Roman" w:cs="Times New Roman"/>
          <w:color w:val="auto"/>
          <w:lang w:eastAsia="en-US"/>
        </w:rPr>
        <w:t xml:space="preserve"> a website as it did not need me to think too much for an idea of what I wanted to </w:t>
      </w:r>
      <w:r w:rsidR="00904C80">
        <w:rPr>
          <w:rFonts w:ascii="Times New Roman" w:eastAsia="Times New Roman" w:hAnsi="Times New Roman" w:cs="Times New Roman"/>
          <w:color w:val="auto"/>
          <w:lang w:eastAsia="en-US"/>
        </w:rPr>
        <w:t>build, and I knew clearly what the requirements were</w:t>
      </w:r>
    </w:p>
    <w:p w14:paraId="55640E6C" w14:textId="77777777" w:rsidR="00904C80" w:rsidRDefault="00904C80" w:rsidP="00ED2D76">
      <w:pPr>
        <w:rPr>
          <w:rFonts w:ascii="Times New Roman" w:eastAsia="Times New Roman" w:hAnsi="Times New Roman" w:cs="Times New Roman"/>
          <w:color w:val="auto"/>
          <w:lang w:eastAsia="en-US"/>
        </w:rPr>
      </w:pPr>
      <w:r>
        <w:rPr>
          <w:rFonts w:ascii="Times New Roman" w:eastAsia="Times New Roman" w:hAnsi="Times New Roman" w:cs="Times New Roman"/>
          <w:color w:val="auto"/>
          <w:lang w:eastAsia="en-US"/>
        </w:rPr>
        <w:t>Some of the issues I faced during the build:</w:t>
      </w:r>
    </w:p>
    <w:p w14:paraId="7A8A3373" w14:textId="77777777" w:rsidR="00904C80" w:rsidRDefault="00904C80" w:rsidP="00ED2D76">
      <w:pPr>
        <w:rPr>
          <w:rFonts w:ascii="Times New Roman" w:eastAsia="Times New Roman" w:hAnsi="Times New Roman" w:cs="Times New Roman"/>
          <w:color w:val="auto"/>
          <w:lang w:eastAsia="en-US"/>
        </w:rPr>
      </w:pPr>
      <w:r>
        <w:rPr>
          <w:rFonts w:ascii="Times New Roman" w:eastAsia="Times New Roman" w:hAnsi="Times New Roman" w:cs="Times New Roman"/>
          <w:color w:val="auto"/>
          <w:lang w:eastAsia="en-US"/>
        </w:rPr>
        <w:lastRenderedPageBreak/>
        <w:t xml:space="preserve">I understood the box model in CSS however if I wanted to make any changes to any of the layers I was doing it on the outermost layer which did not provide the desired results, I finally figured out what I was doing wrong and then started following the box model religiously to avoid any further issues. </w:t>
      </w:r>
    </w:p>
    <w:p w14:paraId="22E4CA66" w14:textId="77777777" w:rsidR="00904C80" w:rsidRDefault="00904C80" w:rsidP="00ED2D76">
      <w:pPr>
        <w:rPr>
          <w:rFonts w:ascii="Times New Roman" w:eastAsia="Times New Roman" w:hAnsi="Times New Roman" w:cs="Times New Roman"/>
          <w:color w:val="auto"/>
          <w:lang w:eastAsia="en-US"/>
        </w:rPr>
      </w:pPr>
      <w:r>
        <w:rPr>
          <w:rFonts w:ascii="Times New Roman" w:eastAsia="Times New Roman" w:hAnsi="Times New Roman" w:cs="Times New Roman"/>
          <w:color w:val="auto"/>
          <w:lang w:eastAsia="en-US"/>
        </w:rPr>
        <w:t>While working with bootst</w:t>
      </w:r>
      <w:r w:rsidR="00A1028D">
        <w:rPr>
          <w:rFonts w:ascii="Times New Roman" w:eastAsia="Times New Roman" w:hAnsi="Times New Roman" w:cs="Times New Roman"/>
          <w:color w:val="auto"/>
          <w:lang w:eastAsia="en-US"/>
        </w:rPr>
        <w:t xml:space="preserve">rap, I got the concept of media queries and why we use them, however I was not practically using them correctly I was mixing two different sizes in a row as I thought </w:t>
      </w:r>
      <w:proofErr w:type="spellStart"/>
      <w:r w:rsidR="00A1028D">
        <w:rPr>
          <w:rFonts w:ascii="Times New Roman" w:eastAsia="Times New Roman" w:hAnsi="Times New Roman" w:cs="Times New Roman"/>
          <w:color w:val="auto"/>
          <w:lang w:eastAsia="en-US"/>
        </w:rPr>
        <w:t>sm</w:t>
      </w:r>
      <w:proofErr w:type="spellEnd"/>
      <w:r w:rsidR="00A1028D">
        <w:rPr>
          <w:rFonts w:ascii="Times New Roman" w:eastAsia="Times New Roman" w:hAnsi="Times New Roman" w:cs="Times New Roman"/>
          <w:color w:val="auto"/>
          <w:lang w:eastAsia="en-US"/>
        </w:rPr>
        <w:t xml:space="preserve"> will make the box small and lg will make the box large (width), this was creating all sorts of problems while changing screen size, I brought the issue to you and you helped me figure what I was doing incorrectly which solved all my assignment issues as well as portfolio issues.</w:t>
      </w:r>
    </w:p>
    <w:p w14:paraId="3E357C34" w14:textId="2DD4BF99" w:rsidR="00A1028D" w:rsidRDefault="00F9640A" w:rsidP="00ED2D76">
      <w:pPr>
        <w:rPr>
          <w:rFonts w:ascii="Times New Roman" w:eastAsia="Times New Roman" w:hAnsi="Times New Roman" w:cs="Times New Roman"/>
          <w:color w:val="auto"/>
          <w:lang w:eastAsia="en-US"/>
        </w:rPr>
      </w:pPr>
      <w:r>
        <w:rPr>
          <w:rFonts w:ascii="Times New Roman" w:eastAsia="Times New Roman" w:hAnsi="Times New Roman" w:cs="Times New Roman"/>
          <w:color w:val="auto"/>
          <w:lang w:eastAsia="en-US"/>
        </w:rPr>
        <w:t xml:space="preserve">I think layouts was my biggest issue which took me the longest time to figure out but now </w:t>
      </w:r>
      <w:r w:rsidR="00556833">
        <w:rPr>
          <w:rFonts w:ascii="Times New Roman" w:eastAsia="Times New Roman" w:hAnsi="Times New Roman" w:cs="Times New Roman"/>
          <w:color w:val="auto"/>
          <w:lang w:eastAsia="en-US"/>
        </w:rPr>
        <w:t>it’s</w:t>
      </w:r>
      <w:r>
        <w:rPr>
          <w:rFonts w:ascii="Times New Roman" w:eastAsia="Times New Roman" w:hAnsi="Times New Roman" w:cs="Times New Roman"/>
          <w:color w:val="auto"/>
          <w:lang w:eastAsia="en-US"/>
        </w:rPr>
        <w:t xml:space="preserve"> all good hopefully</w:t>
      </w:r>
    </w:p>
    <w:p w14:paraId="55C72301" w14:textId="085EEA85" w:rsidR="00556833" w:rsidRDefault="00556833" w:rsidP="00ED2D76">
      <w:pPr>
        <w:rPr>
          <w:rFonts w:ascii="Times New Roman" w:eastAsia="Times New Roman" w:hAnsi="Times New Roman" w:cs="Times New Roman"/>
          <w:color w:val="auto"/>
          <w:lang w:eastAsia="en-US"/>
        </w:rPr>
      </w:pPr>
      <w:r>
        <w:rPr>
          <w:rFonts w:ascii="Times New Roman" w:eastAsia="Times New Roman" w:hAnsi="Times New Roman" w:cs="Times New Roman"/>
          <w:color w:val="auto"/>
          <w:lang w:eastAsia="en-US"/>
        </w:rPr>
        <w:t>Also, while creating the contact form, I wanted to do it like assignment3 Ex1 which specifies to create the form only using bootstrap, but I was making the mistake of using CSS, I got it fixed after speaking with you ang got it done only with html and bootstrap</w:t>
      </w:r>
    </w:p>
    <w:p w14:paraId="24EAA5DE" w14:textId="77777777" w:rsidR="00904C80" w:rsidRDefault="00904C80" w:rsidP="00ED2D76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58E9FA5B" w14:textId="77777777" w:rsidR="00904C80" w:rsidRPr="00ED2D76" w:rsidRDefault="00904C80" w:rsidP="00ED2D76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p w14:paraId="2336648E" w14:textId="77777777" w:rsidR="00ED2D76" w:rsidRPr="00ED2D76" w:rsidRDefault="00ED2D76">
      <w:pPr>
        <w:rPr>
          <w:rFonts w:ascii="Times New Roman" w:eastAsia="Times New Roman" w:hAnsi="Times New Roman" w:cs="Times New Roman"/>
          <w:color w:val="auto"/>
          <w:lang w:eastAsia="en-US"/>
        </w:rPr>
      </w:pPr>
    </w:p>
    <w:sectPr w:rsidR="00ED2D76" w:rsidRPr="00ED2D76">
      <w:footerReference w:type="default" r:id="rId10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A56FE" w14:textId="77777777" w:rsidR="00A43944" w:rsidRDefault="00A43944">
      <w:pPr>
        <w:spacing w:after="0" w:line="240" w:lineRule="auto"/>
      </w:pPr>
      <w:r>
        <w:separator/>
      </w:r>
    </w:p>
  </w:endnote>
  <w:endnote w:type="continuationSeparator" w:id="0">
    <w:p w14:paraId="2F5C4CEB" w14:textId="77777777" w:rsidR="00A43944" w:rsidRDefault="00A43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DE0B3" w14:textId="77777777"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E290CE" w14:textId="77777777" w:rsidR="00A43944" w:rsidRDefault="00A43944">
      <w:pPr>
        <w:spacing w:after="0" w:line="240" w:lineRule="auto"/>
      </w:pPr>
      <w:r>
        <w:separator/>
      </w:r>
    </w:p>
  </w:footnote>
  <w:footnote w:type="continuationSeparator" w:id="0">
    <w:p w14:paraId="308F346E" w14:textId="77777777" w:rsidR="00A43944" w:rsidRDefault="00A439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76"/>
    <w:rsid w:val="000A66FD"/>
    <w:rsid w:val="003032E1"/>
    <w:rsid w:val="003F31CF"/>
    <w:rsid w:val="004C5859"/>
    <w:rsid w:val="00524388"/>
    <w:rsid w:val="00556833"/>
    <w:rsid w:val="00904C80"/>
    <w:rsid w:val="00A1028D"/>
    <w:rsid w:val="00A43944"/>
    <w:rsid w:val="00BB58E9"/>
    <w:rsid w:val="00E73AC0"/>
    <w:rsid w:val="00ED2D76"/>
    <w:rsid w:val="00F9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AD054"/>
  <w15:chartTrackingRefBased/>
  <w15:docId w15:val="{46C35895-87F9-704D-9777-4D89C6A0C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ED2D7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hilot/Portfoli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uhilot.github.io/Portfoli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kramguhilot/Library/Containers/com.microsoft.Word/Data/Library/Application%20Support/Microsoft/Office/16.0/DTS/Search/%7b68A84C49-C304-B14A-A3E7-24B6A871D6F3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{68A84C49-C304-B14A-A3E7-24B6A871D6F3}tf10002069.dotx</Template>
  <TotalTime>33</TotalTime>
  <Pages>2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Vikram Guhilot</cp:lastModifiedBy>
  <cp:revision>3</cp:revision>
  <dcterms:created xsi:type="dcterms:W3CDTF">2019-10-29T15:38:00Z</dcterms:created>
  <dcterms:modified xsi:type="dcterms:W3CDTF">2019-11-01T15:06:00Z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